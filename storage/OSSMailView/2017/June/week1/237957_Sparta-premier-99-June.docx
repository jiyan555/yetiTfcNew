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:rsidTr="00D12AAE">
        <w:trPr>
          <w:trHeight w:val="945"/>
        </w:trPr>
        <w:tc>
          <w:tcPr>
            <w:tcW w:w="4132" w:type="pct"/>
            <w:vAlign w:val="center"/>
          </w:tcPr>
          <w:p w:rsidR="009F0C0C" w:rsidRPr="009E19B4" w:rsidRDefault="00F02C1C" w:rsidP="009F0C0C">
            <w:pPr>
              <w:pStyle w:val="Month"/>
              <w:jc w:val="right"/>
            </w:pPr>
            <w:r>
              <w:t>Sparta premier 99</w:t>
            </w:r>
            <w:r w:rsidR="00D73032">
              <w:t xml:space="preserve"> </w:t>
            </w:r>
            <w:r w:rsidR="009F0C0C" w:rsidRPr="009E19B4">
              <w:fldChar w:fldCharType="begin"/>
            </w:r>
            <w:r w:rsidR="009F0C0C" w:rsidRPr="009E19B4">
              <w:instrText xml:space="preserve"> DOCVARIABLE  MonthStart \@ MMMM \* MERGEFORMAT </w:instrText>
            </w:r>
            <w:r w:rsidR="009F0C0C" w:rsidRPr="009E19B4">
              <w:fldChar w:fldCharType="separate"/>
            </w:r>
            <w:r w:rsidR="00D73032">
              <w:t>June</w:t>
            </w:r>
            <w:r w:rsidR="009F0C0C" w:rsidRPr="009E19B4">
              <w:fldChar w:fldCharType="end"/>
            </w:r>
          </w:p>
        </w:tc>
        <w:tc>
          <w:tcPr>
            <w:tcW w:w="868" w:type="pct"/>
            <w:vAlign w:val="center"/>
          </w:tcPr>
          <w:p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D73032">
              <w:t>2017</w:t>
            </w:r>
            <w:r w:rsidRPr="009E19B4">
              <w:fldChar w:fldCharType="end"/>
            </w:r>
          </w:p>
        </w:tc>
      </w:tr>
    </w:tbl>
    <w:p w:rsidR="009F0C0C" w:rsidRDefault="009F0C0C" w:rsidP="0006738C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6738C" w:rsidTr="00D1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06738C" w:rsidTr="00D12AAE"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D73032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D73032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D73032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D73032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="00D73032">
              <w:fldChar w:fldCharType="separate"/>
            </w:r>
            <w:r w:rsidR="00D73032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D73032">
              <w:instrText>Thursday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D73032">
              <w:fldChar w:fldCharType="separate"/>
            </w:r>
            <w:r w:rsidR="00D73032">
              <w:rPr>
                <w:noProof/>
              </w:rPr>
              <w:instrText>2</w:instrText>
            </w:r>
            <w:r w:rsidRPr="00566EB4">
              <w:fldChar w:fldCharType="end"/>
            </w:r>
            <w:r w:rsidR="00D73032">
              <w:fldChar w:fldCharType="separate"/>
            </w:r>
            <w:r w:rsidR="00D73032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D73032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D73032">
              <w:fldChar w:fldCharType="separate"/>
            </w:r>
            <w:r w:rsidR="00D73032">
              <w:rPr>
                <w:noProof/>
              </w:rPr>
              <w:instrText>3</w:instrText>
            </w:r>
            <w:r w:rsidRPr="00566EB4">
              <w:fldChar w:fldCharType="end"/>
            </w:r>
            <w:r w:rsidR="00D73032">
              <w:fldChar w:fldCharType="separate"/>
            </w:r>
            <w:r w:rsidR="00D73032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D73032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fldChar w:fldCharType="separate"/>
            </w:r>
            <w:r w:rsidR="00D73032">
              <w:rPr>
                <w:noProof/>
              </w:rPr>
              <w:t>4</w:t>
            </w:r>
            <w:r w:rsidRPr="00566EB4">
              <w:fldChar w:fldCharType="end"/>
            </w:r>
          </w:p>
        </w:tc>
      </w:tr>
      <w:tr w:rsidR="0006738C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23365C" w:rsidRDefault="00E15BE2" w:rsidP="00A75A9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F02C1C" w:rsidP="00566EB4">
            <w:r>
              <w:t>Practice 2.30</w:t>
            </w:r>
            <w:r w:rsidR="00D73032"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E15BE2" w:rsidP="00566EB4"/>
        </w:tc>
      </w:tr>
      <w:tr w:rsidR="00E15BE2" w:rsidTr="00D12AAE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D73032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D73032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D73032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D73032">
              <w:rPr>
                <w:noProof/>
              </w:rPr>
              <w:t>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D73032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D73032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D73032">
              <w:rPr>
                <w:noProof/>
              </w:rPr>
              <w:t>11</w:t>
            </w:r>
            <w:r w:rsidRPr="00566EB4">
              <w:fldChar w:fldCharType="end"/>
            </w:r>
          </w:p>
        </w:tc>
      </w:tr>
      <w:tr w:rsidR="00E15BE2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F02C1C" w:rsidP="00566EB4">
            <w:r>
              <w:t>Practice 4.30</w:t>
            </w:r>
            <w:r w:rsidR="00D73032"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F02C1C" w:rsidP="00566EB4">
            <w:r>
              <w:t>Practice 4.30</w:t>
            </w:r>
            <w:r w:rsidR="00D73032"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F02C1C" w:rsidP="00566EB4">
            <w:r>
              <w:t>Practice 4.30</w:t>
            </w:r>
            <w:r w:rsidR="00D73032"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D73032" w:rsidP="00566EB4">
            <w:r>
              <w:t>Colorado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D73032" w:rsidP="00566EB4">
            <w:r>
              <w:t>Colorado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D73032" w:rsidP="00566EB4">
            <w:r>
              <w:t>Colorado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D73032" w:rsidP="00566EB4">
            <w:r>
              <w:t>Colorado</w:t>
            </w:r>
          </w:p>
        </w:tc>
      </w:tr>
      <w:tr w:rsidR="00E15BE2" w:rsidTr="00D12AAE"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D73032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D73032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D73032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D73032">
              <w:rPr>
                <w:noProof/>
              </w:rPr>
              <w:t>15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D73032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D73032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D73032">
              <w:rPr>
                <w:noProof/>
              </w:rPr>
              <w:t>18</w:t>
            </w:r>
            <w:r w:rsidRPr="00566EB4">
              <w:fldChar w:fldCharType="end"/>
            </w:r>
          </w:p>
        </w:tc>
      </w:tr>
      <w:tr w:rsidR="00E15BE2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F02C1C" w:rsidP="00566EB4">
            <w:r>
              <w:t>Practice 4.30</w:t>
            </w:r>
            <w:r w:rsidR="00D73032"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F02C1C" w:rsidP="00566EB4">
            <w:r>
              <w:t>Practice 4.30</w:t>
            </w:r>
            <w:r w:rsidR="00D73032"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D73032" w:rsidP="00566EB4">
            <w:r>
              <w:t>Pr</w:t>
            </w:r>
            <w:r w:rsidR="00F02C1C">
              <w:t>actice 10.30</w:t>
            </w:r>
            <w:r>
              <w:t xml:space="preserve">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566EB4" w:rsidRDefault="00E15BE2" w:rsidP="00566EB4"/>
        </w:tc>
      </w:tr>
      <w:tr w:rsidR="00E15BE2" w:rsidTr="00D12AAE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D73032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D73032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D73032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D73032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D73032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D73032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D73032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06738C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15BE2" w:rsidRPr="00566EB4" w:rsidRDefault="00E15BE2" w:rsidP="00566EB4"/>
        </w:tc>
      </w:tr>
      <w:tr w:rsidR="0006738C" w:rsidTr="00D12AAE"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D73032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D73032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D73032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D73032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D73032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D73032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D73032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D73032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D73032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D73032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D73032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D73032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</w:tr>
      <w:tr w:rsidR="0006738C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D73032" w:rsidRDefault="00F02C1C" w:rsidP="00DB67F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Practice 4.30</w:t>
            </w:r>
            <w:r w:rsidR="00D73032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Pr="00F02C1C" w:rsidRDefault="00F02C1C" w:rsidP="00DB67F4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Practice 4</w:t>
            </w:r>
            <w:r w:rsidRPr="00F02C1C">
              <w:rPr>
                <w:sz w:val="22"/>
                <w:szCs w:val="22"/>
              </w:rPr>
              <w:t>.3</w:t>
            </w:r>
            <w:r>
              <w:rPr>
                <w:sz w:val="22"/>
                <w:szCs w:val="22"/>
              </w:rPr>
              <w:t xml:space="preserve">0 </w:t>
            </w:r>
            <w:bookmarkStart w:id="0" w:name="_GoBack"/>
            <w:bookmarkEnd w:id="0"/>
            <w:r w:rsidR="00D73032" w:rsidRPr="00F02C1C">
              <w:rPr>
                <w:sz w:val="22"/>
                <w:szCs w:val="22"/>
              </w:rPr>
              <w:t>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15BE2" w:rsidRDefault="00E15BE2" w:rsidP="00DB67F4">
            <w:pPr>
              <w:pStyle w:val="TableText"/>
            </w:pPr>
          </w:p>
        </w:tc>
      </w:tr>
      <w:tr w:rsidR="0006738C" w:rsidTr="00D12AAE">
        <w:trPr>
          <w:trHeight w:val="274"/>
        </w:trPr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D73032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A12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D73032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D73032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15BE2" w:rsidRDefault="00E15BE2" w:rsidP="006160CB">
            <w:pPr>
              <w:pStyle w:val="Dates"/>
            </w:pPr>
          </w:p>
        </w:tc>
      </w:tr>
      <w:tr w:rsidR="0006738C" w:rsidTr="00D12AAE">
        <w:trPr>
          <w:trHeight w:val="720"/>
        </w:trPr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15BE2" w:rsidRDefault="00E15BE2" w:rsidP="00DB67F4">
            <w:pPr>
              <w:pStyle w:val="TableText"/>
            </w:pPr>
          </w:p>
        </w:tc>
      </w:tr>
    </w:tbl>
    <w:p w:rsidR="007A7447" w:rsidRDefault="007A7447"/>
    <w:p w:rsidR="009F0C0C" w:rsidRDefault="00D73032">
      <w:r>
        <w:t xml:space="preserve">Practice location: </w:t>
      </w:r>
      <w:r>
        <w:tab/>
        <w:t>Mount View park</w:t>
      </w:r>
    </w:p>
    <w:p w:rsidR="00D73032" w:rsidRDefault="00D73032"/>
    <w:p w:rsidR="00D73032" w:rsidRPr="00B209EC" w:rsidRDefault="00D73032">
      <w:r>
        <w:t>Marco de Ruiter: 801-608-4357</w:t>
      </w:r>
    </w:p>
    <w:sectPr w:rsidR="00D73032" w:rsidRPr="00B209EC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6/30/2017"/>
    <w:docVar w:name="MonthStart" w:val="6/1/2017"/>
  </w:docVars>
  <w:rsids>
    <w:rsidRoot w:val="00D73032"/>
    <w:rsid w:val="000204FE"/>
    <w:rsid w:val="00043743"/>
    <w:rsid w:val="0006738C"/>
    <w:rsid w:val="000773D4"/>
    <w:rsid w:val="000F4FC6"/>
    <w:rsid w:val="00121459"/>
    <w:rsid w:val="001215A1"/>
    <w:rsid w:val="0017296A"/>
    <w:rsid w:val="00174989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D44A3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2119A"/>
    <w:rsid w:val="007637DA"/>
    <w:rsid w:val="00773432"/>
    <w:rsid w:val="007A7447"/>
    <w:rsid w:val="00805C8A"/>
    <w:rsid w:val="00815349"/>
    <w:rsid w:val="008249A2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65B80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763AE"/>
    <w:rsid w:val="00C769C3"/>
    <w:rsid w:val="00CA6150"/>
    <w:rsid w:val="00D12AAE"/>
    <w:rsid w:val="00D33BC5"/>
    <w:rsid w:val="00D71DC8"/>
    <w:rsid w:val="00D73032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2C1C"/>
    <w:rsid w:val="00F06DF9"/>
    <w:rsid w:val="00F076AA"/>
    <w:rsid w:val="00F11980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A58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C9EA4-B0C8-0F4C-9E0A-8680D219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2</TotalTime>
  <Pages>1</Pages>
  <Words>350</Words>
  <Characters>1999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 Ruiter</dc:creator>
  <cp:keywords/>
  <dc:description/>
  <cp:lastModifiedBy>Marco de Ruiter</cp:lastModifiedBy>
  <cp:revision>2</cp:revision>
  <cp:lastPrinted>2017-05-16T18:01:00Z</cp:lastPrinted>
  <dcterms:created xsi:type="dcterms:W3CDTF">2017-05-16T18:05:00Z</dcterms:created>
  <dcterms:modified xsi:type="dcterms:W3CDTF">2017-05-16T18:05:00Z</dcterms:modified>
  <cp:category/>
</cp:coreProperties>
</file>